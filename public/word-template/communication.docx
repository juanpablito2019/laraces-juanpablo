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8BC" w:rsidRPr="000E2D94" w:rsidRDefault="006258BC" w:rsidP="00553951"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67706">
        <w:rPr>
          <w:rFonts w:ascii="Calibri" w:hAnsi="Calibri" w:cs="Calibri"/>
        </w:rPr>
        <w:tab/>
      </w:r>
      <w:r w:rsidRPr="000E2D94">
        <w:t>17 - ____-_____</w:t>
      </w:r>
    </w:p>
    <w:p w:rsidR="006258BC" w:rsidRPr="000E2D94" w:rsidRDefault="006258BC" w:rsidP="00553951"/>
    <w:p w:rsidR="006258BC" w:rsidRPr="000E2D94" w:rsidRDefault="006258BC" w:rsidP="00553951">
      <w:r w:rsidRPr="000E2D94">
        <w:tab/>
      </w:r>
      <w:r w:rsidRPr="000E2D94">
        <w:tab/>
      </w:r>
      <w:r w:rsidRPr="000E2D94">
        <w:tab/>
      </w:r>
      <w:r w:rsidRPr="000E2D94">
        <w:tab/>
      </w:r>
      <w:r w:rsidRPr="000E2D94">
        <w:tab/>
      </w:r>
      <w:r w:rsidRPr="000E2D94">
        <w:tab/>
        <w:t xml:space="preserve">Manizales, </w:t>
      </w:r>
    </w:p>
    <w:p w:rsidR="006258BC" w:rsidRPr="000E2D94" w:rsidRDefault="006258BC" w:rsidP="00553951"/>
    <w:p w:rsidR="006C6D72" w:rsidRPr="000E2D94" w:rsidRDefault="00D7222F" w:rsidP="00553951">
      <w:r w:rsidRPr="000E2D94">
        <w:t>Aprendiz(a)</w:t>
      </w:r>
      <w:r w:rsidR="005D6A0D" w:rsidRPr="000E2D94">
        <w:t>:</w:t>
      </w:r>
      <w:r w:rsidR="005D6A0D" w:rsidRPr="000E2D94">
        <w:tab/>
      </w:r>
      <w:r w:rsidRPr="000E2D94">
        <w:tab/>
      </w:r>
      <w:r w:rsidR="00D256FB">
        <w:t>${</w:t>
      </w:r>
      <w:proofErr w:type="spellStart"/>
      <w:r w:rsidR="00D256FB">
        <w:t>learner_name</w:t>
      </w:r>
      <w:proofErr w:type="spellEnd"/>
      <w:r w:rsidR="00D256FB">
        <w:t>}</w:t>
      </w:r>
    </w:p>
    <w:p w:rsidR="005D6A0D" w:rsidRPr="000E2D94" w:rsidRDefault="006C6D72" w:rsidP="00553951">
      <w:r w:rsidRPr="000E2D94">
        <w:t>Identificación:</w:t>
      </w:r>
      <w:r w:rsidRPr="000E2D94">
        <w:tab/>
      </w:r>
      <w:r w:rsidRPr="000E2D94">
        <w:tab/>
      </w:r>
      <w:r w:rsidR="00D256FB">
        <w:t>${</w:t>
      </w:r>
      <w:proofErr w:type="spellStart"/>
      <w:r w:rsidR="00D256FB">
        <w:t>learner_document</w:t>
      </w:r>
      <w:proofErr w:type="spellEnd"/>
      <w:r w:rsidR="00D256FB">
        <w:t>}</w:t>
      </w:r>
    </w:p>
    <w:p w:rsidR="005D6A0D" w:rsidRPr="000E2D94" w:rsidRDefault="005D6A0D" w:rsidP="00553951">
      <w:r w:rsidRPr="000E2D94">
        <w:t>Grupo:</w:t>
      </w:r>
      <w:r w:rsidRPr="000E2D94">
        <w:tab/>
      </w:r>
      <w:r w:rsidRPr="000E2D94">
        <w:tab/>
      </w:r>
      <w:r w:rsidR="00D7222F" w:rsidRPr="000E2D94">
        <w:tab/>
      </w:r>
      <w:r w:rsidR="00D256FB">
        <w:t>${</w:t>
      </w:r>
      <w:proofErr w:type="spellStart"/>
      <w:r w:rsidR="00D256FB">
        <w:t>learner_group</w:t>
      </w:r>
      <w:proofErr w:type="spellEnd"/>
      <w:r w:rsidR="00D256FB">
        <w:t>}</w:t>
      </w:r>
    </w:p>
    <w:p w:rsidR="00D7222F" w:rsidRPr="000E2D94" w:rsidRDefault="00D7222F" w:rsidP="00553951">
      <w:r w:rsidRPr="000E2D94">
        <w:t>Programa:</w:t>
      </w:r>
      <w:r w:rsidRPr="000E2D94">
        <w:tab/>
      </w:r>
      <w:r w:rsidRPr="000E2D94">
        <w:tab/>
      </w:r>
      <w:r w:rsidR="00D256FB">
        <w:t>${</w:t>
      </w:r>
      <w:proofErr w:type="spellStart"/>
      <w:r w:rsidR="00D256FB">
        <w:t>learner_formation_program</w:t>
      </w:r>
      <w:proofErr w:type="spellEnd"/>
      <w:r w:rsidR="00D256FB">
        <w:t>}</w:t>
      </w:r>
    </w:p>
    <w:p w:rsidR="005D6A0D" w:rsidRPr="000E2D94" w:rsidRDefault="005D6A0D" w:rsidP="00553951">
      <w:r w:rsidRPr="000E2D94">
        <w:t>Centro:</w:t>
      </w:r>
      <w:r w:rsidRPr="000E2D94">
        <w:tab/>
      </w:r>
      <w:r w:rsidRPr="000E2D94">
        <w:tab/>
      </w:r>
      <w:r w:rsidR="00F469E1" w:rsidRPr="000E2D94">
        <w:tab/>
      </w:r>
      <w:r w:rsidR="00D256FB">
        <w:t>${</w:t>
      </w:r>
      <w:proofErr w:type="spellStart"/>
      <w:r w:rsidR="00D256FB">
        <w:t>formation_center</w:t>
      </w:r>
      <w:proofErr w:type="spellEnd"/>
      <w:r w:rsidR="00D256FB">
        <w:t>}</w:t>
      </w:r>
    </w:p>
    <w:p w:rsidR="005D6A0D" w:rsidRPr="000E2D94" w:rsidRDefault="005D6A0D" w:rsidP="00553951">
      <w:pPr>
        <w:rPr>
          <w:b/>
        </w:rPr>
      </w:pPr>
      <w:r w:rsidRPr="000E2D94">
        <w:t>Asunto:</w:t>
      </w:r>
      <w:r w:rsidRPr="000E2D94">
        <w:tab/>
      </w:r>
      <w:r w:rsidRPr="000E2D94">
        <w:tab/>
      </w:r>
      <w:r w:rsidR="00F469E1" w:rsidRPr="000E2D94">
        <w:tab/>
      </w:r>
      <w:r w:rsidR="00553951" w:rsidRPr="000E2D94">
        <w:rPr>
          <w:b/>
        </w:rPr>
        <w:t>Comunicación al aprendiz presuntamente implicado en informe o queja</w:t>
      </w:r>
    </w:p>
    <w:p w:rsidR="00553951" w:rsidRPr="000E2D94" w:rsidRDefault="00553951" w:rsidP="00553951">
      <w:pPr>
        <w:rPr>
          <w:b/>
        </w:rPr>
      </w:pPr>
    </w:p>
    <w:p w:rsidR="00553951" w:rsidRPr="000E2D94" w:rsidRDefault="00553951" w:rsidP="00553951">
      <w:pPr>
        <w:jc w:val="both"/>
      </w:pPr>
    </w:p>
    <w:p w:rsidR="00553951" w:rsidRPr="000E2D94" w:rsidRDefault="00553951" w:rsidP="00553951">
      <w:pPr>
        <w:jc w:val="both"/>
      </w:pPr>
      <w:r w:rsidRPr="000E2D94">
        <w:t xml:space="preserve">De conformidad a lo dispuesto en el artículo </w:t>
      </w:r>
      <w:r w:rsidR="00E83FD6" w:rsidRPr="000E2D94">
        <w:t>33</w:t>
      </w:r>
      <w:r w:rsidRPr="000E2D94">
        <w:t xml:space="preserve"> del Reglamento del Aprendiz SENA, adoptado mediante </w:t>
      </w:r>
      <w:r w:rsidR="00641C35" w:rsidRPr="000E2D94">
        <w:t>Acuerdo</w:t>
      </w:r>
      <w:r w:rsidRPr="000E2D94">
        <w:t xml:space="preserve"> 000</w:t>
      </w:r>
      <w:r w:rsidR="00E83FD6" w:rsidRPr="000E2D94">
        <w:t>07</w:t>
      </w:r>
      <w:r w:rsidRPr="000E2D94">
        <w:t xml:space="preserve"> del </w:t>
      </w:r>
      <w:r w:rsidR="00D3436B" w:rsidRPr="000E2D94">
        <w:t>30 de abril de 2012</w:t>
      </w:r>
      <w:r w:rsidRPr="000E2D94">
        <w:t xml:space="preserve">, comedidamente le comunico que se ha informado a este Centro sobre hechos que presuntamente constituyen una falta disciplinaria o académica sancionable, y en los cuales usted aparece como presunto implicado. </w:t>
      </w:r>
    </w:p>
    <w:p w:rsidR="00553951" w:rsidRPr="000E2D94" w:rsidRDefault="00553951" w:rsidP="0055395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431"/>
      </w:tblGrid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>RELACIÓN SUSCINTA DEL INFORME O DE LA QUEJA PRESENTADA</w:t>
            </w:r>
          </w:p>
          <w:p w:rsidR="00553951" w:rsidRPr="009337CA" w:rsidRDefault="00553951" w:rsidP="009337CA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4774" w:type="dxa"/>
          </w:tcPr>
          <w:p w:rsidR="00553951" w:rsidRPr="000E2D94" w:rsidRDefault="009C1D64" w:rsidP="00613294">
            <w:pPr>
              <w:jc w:val="both"/>
              <w:rPr>
                <w:sz w:val="18"/>
                <w:szCs w:val="18"/>
              </w:rPr>
            </w:pPr>
            <w:r w:rsidRPr="009C1D64">
              <w:rPr>
                <w:sz w:val="18"/>
                <w:szCs w:val="18"/>
              </w:rPr>
              <w:t>${</w:t>
            </w:r>
            <w:proofErr w:type="spellStart"/>
            <w:r w:rsidRPr="009C1D64">
              <w:rPr>
                <w:sz w:val="18"/>
                <w:szCs w:val="18"/>
              </w:rPr>
              <w:t>relacion_suscinta_del_informe_o_de_la_queja_presentada</w:t>
            </w:r>
            <w:proofErr w:type="spellEnd"/>
            <w:r w:rsidRPr="009C1D64">
              <w:rPr>
                <w:sz w:val="18"/>
                <w:szCs w:val="18"/>
              </w:rPr>
              <w:t>}</w:t>
            </w: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7A7015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IDENTIFICACIÓN DEL(LOS) PROBABLE(S) AUTOR(ES) DE LOS HECHOS  </w:t>
            </w:r>
          </w:p>
          <w:p w:rsidR="00553951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74" w:type="dxa"/>
          </w:tcPr>
          <w:p w:rsidR="00553951" w:rsidRDefault="00E6404A" w:rsidP="00613294">
            <w:pPr>
              <w:jc w:val="both"/>
            </w:pPr>
            <w:r>
              <w:t>${</w:t>
            </w:r>
            <w:proofErr w:type="spellStart"/>
            <w:r>
              <w:t>learner_name</w:t>
            </w:r>
            <w:proofErr w:type="spellEnd"/>
            <w:r>
              <w:t>}</w:t>
            </w:r>
          </w:p>
          <w:p w:rsidR="00E6404A" w:rsidRDefault="00E6404A" w:rsidP="00613294">
            <w:pPr>
              <w:jc w:val="both"/>
            </w:pPr>
            <w:r>
              <w:t>${</w:t>
            </w:r>
            <w:proofErr w:type="spellStart"/>
            <w:r>
              <w:t>learner_document</w:t>
            </w:r>
            <w:proofErr w:type="spellEnd"/>
            <w:r>
              <w:t>}</w:t>
            </w:r>
          </w:p>
          <w:p w:rsidR="00E6404A" w:rsidRDefault="00E6404A" w:rsidP="00613294">
            <w:pPr>
              <w:jc w:val="both"/>
            </w:pPr>
            <w:r>
              <w:t>${</w:t>
            </w:r>
            <w:proofErr w:type="spellStart"/>
            <w:r>
              <w:t>learner_group</w:t>
            </w:r>
            <w:proofErr w:type="spellEnd"/>
            <w:r>
              <w:t>}</w:t>
            </w:r>
          </w:p>
          <w:p w:rsidR="00E6404A" w:rsidRPr="000E2D94" w:rsidRDefault="00E6404A" w:rsidP="00613294">
            <w:pPr>
              <w:jc w:val="both"/>
              <w:rPr>
                <w:sz w:val="18"/>
                <w:szCs w:val="18"/>
              </w:rPr>
            </w:pPr>
            <w:r>
              <w:t>${</w:t>
            </w:r>
            <w:proofErr w:type="spellStart"/>
            <w:r>
              <w:t>learner_formation_program</w:t>
            </w:r>
            <w:proofErr w:type="spellEnd"/>
            <w:r>
              <w:t>}</w:t>
            </w: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553951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NORMAS DEL REGLAMENTO DEL APRENDIZ </w:t>
            </w:r>
            <w:r w:rsidR="00F07B97" w:rsidRPr="000E2D94">
              <w:rPr>
                <w:b/>
                <w:sz w:val="18"/>
                <w:szCs w:val="18"/>
              </w:rPr>
              <w:t>SENA QUE PRESUNTAMENTE INFRINGIÓ(ERON) EL (LOS) APRENDIZ(CES) CON ESOS HECHOS U OMISIONES</w:t>
            </w:r>
          </w:p>
        </w:tc>
        <w:tc>
          <w:tcPr>
            <w:tcW w:w="4774" w:type="dxa"/>
          </w:tcPr>
          <w:p w:rsidR="00553951" w:rsidRPr="000E2D94" w:rsidRDefault="009C1D64" w:rsidP="00613294">
            <w:pPr>
              <w:jc w:val="both"/>
              <w:rPr>
                <w:sz w:val="18"/>
                <w:szCs w:val="18"/>
              </w:rPr>
            </w:pPr>
            <w:r w:rsidRPr="009C1D64">
              <w:rPr>
                <w:sz w:val="18"/>
                <w:szCs w:val="18"/>
              </w:rPr>
              <w:t>${normas_del_reglamento_del_aprendiz_sena_que_presuntamente_infringio}</w:t>
            </w: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F07B97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>TIPO DE FALTA</w:t>
            </w:r>
          </w:p>
        </w:tc>
        <w:tc>
          <w:tcPr>
            <w:tcW w:w="4774" w:type="dxa"/>
          </w:tcPr>
          <w:p w:rsidR="00553951" w:rsidRPr="000E2D94" w:rsidRDefault="00F07B97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ACADÉMICA      </w:t>
            </w:r>
            <w:r w:rsidR="002271DC">
              <w:rPr>
                <w:b/>
                <w:sz w:val="18"/>
                <w:szCs w:val="18"/>
              </w:rPr>
              <w:t>${</w:t>
            </w:r>
            <w:proofErr w:type="spellStart"/>
            <w:r w:rsidR="002271DC">
              <w:rPr>
                <w:b/>
                <w:sz w:val="18"/>
                <w:szCs w:val="18"/>
              </w:rPr>
              <w:t>is_academic</w:t>
            </w:r>
            <w:proofErr w:type="spellEnd"/>
            <w:r w:rsidR="002271DC">
              <w:rPr>
                <w:b/>
                <w:sz w:val="18"/>
                <w:szCs w:val="18"/>
              </w:rPr>
              <w:t>}</w:t>
            </w:r>
          </w:p>
          <w:p w:rsidR="00F07B97" w:rsidRPr="000E2D94" w:rsidRDefault="00F07B97" w:rsidP="00613294">
            <w:pPr>
              <w:jc w:val="both"/>
              <w:rPr>
                <w:b/>
                <w:sz w:val="18"/>
                <w:szCs w:val="18"/>
              </w:rPr>
            </w:pPr>
          </w:p>
          <w:p w:rsidR="00F07B97" w:rsidRPr="000E2D94" w:rsidRDefault="00F07B97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DISCIPLINARIA   </w:t>
            </w:r>
            <w:r w:rsidR="00887C08">
              <w:rPr>
                <w:b/>
                <w:sz w:val="18"/>
                <w:szCs w:val="18"/>
              </w:rPr>
              <w:t>${</w:t>
            </w:r>
            <w:proofErr w:type="spellStart"/>
            <w:r w:rsidR="00887C08">
              <w:rPr>
                <w:b/>
                <w:sz w:val="18"/>
                <w:szCs w:val="18"/>
              </w:rPr>
              <w:t>is_</w:t>
            </w:r>
            <w:r w:rsidR="00887C08" w:rsidRPr="00887C08">
              <w:rPr>
                <w:b/>
                <w:sz w:val="18"/>
                <w:szCs w:val="18"/>
              </w:rPr>
              <w:t>disciplinary</w:t>
            </w:r>
            <w:proofErr w:type="spellEnd"/>
            <w:r w:rsidR="00887C08">
              <w:rPr>
                <w:b/>
                <w:sz w:val="18"/>
                <w:szCs w:val="18"/>
              </w:rPr>
              <w:t>}</w:t>
            </w:r>
          </w:p>
          <w:p w:rsidR="00F07B97" w:rsidRPr="000E2D94" w:rsidRDefault="00F07B97" w:rsidP="00613294">
            <w:pPr>
              <w:jc w:val="both"/>
              <w:rPr>
                <w:sz w:val="18"/>
                <w:szCs w:val="18"/>
              </w:rPr>
            </w:pPr>
          </w:p>
        </w:tc>
      </w:tr>
      <w:tr w:rsidR="00553951" w:rsidRPr="000E2D94" w:rsidTr="00613294">
        <w:tc>
          <w:tcPr>
            <w:tcW w:w="4773" w:type="dxa"/>
            <w:vAlign w:val="center"/>
          </w:tcPr>
          <w:p w:rsidR="00553951" w:rsidRPr="000E2D94" w:rsidRDefault="00F07B97" w:rsidP="00613294">
            <w:pPr>
              <w:jc w:val="center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>CALIFICACIÓN PROVISIONAL DE LA(S) PROBABLE(S) FALTA(S)</w:t>
            </w:r>
          </w:p>
        </w:tc>
        <w:tc>
          <w:tcPr>
            <w:tcW w:w="4774" w:type="dxa"/>
          </w:tcPr>
          <w:p w:rsidR="00553951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LEVE            </w:t>
            </w:r>
            <w:r w:rsidR="00887C08">
              <w:rPr>
                <w:b/>
                <w:sz w:val="18"/>
                <w:szCs w:val="18"/>
              </w:rPr>
              <w:t>${</w:t>
            </w:r>
            <w:proofErr w:type="spellStart"/>
            <w:r w:rsidR="00887C08">
              <w:rPr>
                <w:b/>
                <w:sz w:val="18"/>
                <w:szCs w:val="18"/>
              </w:rPr>
              <w:t>is_leve</w:t>
            </w:r>
            <w:proofErr w:type="spellEnd"/>
            <w:r w:rsidR="00887C08">
              <w:rPr>
                <w:b/>
                <w:sz w:val="18"/>
                <w:szCs w:val="18"/>
              </w:rPr>
              <w:t>}</w:t>
            </w: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  <w:r w:rsidRPr="000E2D94">
              <w:rPr>
                <w:b/>
                <w:sz w:val="18"/>
                <w:szCs w:val="18"/>
              </w:rPr>
              <w:t xml:space="preserve">GRAVE        </w:t>
            </w:r>
            <w:r w:rsidR="00887C08">
              <w:rPr>
                <w:b/>
                <w:sz w:val="18"/>
                <w:szCs w:val="18"/>
              </w:rPr>
              <w:t>${</w:t>
            </w:r>
            <w:proofErr w:type="spellStart"/>
            <w:r w:rsidR="00887C08">
              <w:rPr>
                <w:b/>
                <w:sz w:val="18"/>
                <w:szCs w:val="18"/>
              </w:rPr>
              <w:t>is_grave</w:t>
            </w:r>
            <w:proofErr w:type="spellEnd"/>
            <w:r w:rsidR="00887C08">
              <w:rPr>
                <w:b/>
                <w:sz w:val="18"/>
                <w:szCs w:val="18"/>
              </w:rPr>
              <w:t>}</w:t>
            </w: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</w:p>
          <w:p w:rsidR="00D636BF" w:rsidRPr="000E2D94" w:rsidRDefault="00D636BF" w:rsidP="00613294">
            <w:pPr>
              <w:jc w:val="both"/>
              <w:rPr>
                <w:b/>
                <w:sz w:val="18"/>
                <w:szCs w:val="18"/>
              </w:rPr>
            </w:pPr>
            <w:proofErr w:type="gramStart"/>
            <w:r w:rsidRPr="000E2D94">
              <w:rPr>
                <w:b/>
                <w:sz w:val="18"/>
                <w:szCs w:val="18"/>
              </w:rPr>
              <w:t xml:space="preserve">GRAVISIMA  </w:t>
            </w:r>
            <w:r w:rsidR="00887C08">
              <w:rPr>
                <w:b/>
                <w:sz w:val="18"/>
                <w:szCs w:val="18"/>
              </w:rPr>
              <w:t>$</w:t>
            </w:r>
            <w:proofErr w:type="gramEnd"/>
            <w:r w:rsidR="00887C08">
              <w:rPr>
                <w:b/>
                <w:sz w:val="18"/>
                <w:szCs w:val="18"/>
              </w:rPr>
              <w:t>{</w:t>
            </w:r>
            <w:proofErr w:type="spellStart"/>
            <w:r w:rsidR="00887C08">
              <w:rPr>
                <w:b/>
                <w:sz w:val="18"/>
                <w:szCs w:val="18"/>
              </w:rPr>
              <w:t>is_grav</w:t>
            </w:r>
            <w:r w:rsidR="00124591">
              <w:rPr>
                <w:b/>
                <w:sz w:val="18"/>
                <w:szCs w:val="18"/>
              </w:rPr>
              <w:t>isima</w:t>
            </w:r>
            <w:proofErr w:type="spellEnd"/>
            <w:r w:rsidR="00887C08">
              <w:rPr>
                <w:b/>
                <w:sz w:val="18"/>
                <w:szCs w:val="18"/>
              </w:rPr>
              <w:t>}</w:t>
            </w:r>
          </w:p>
          <w:p w:rsidR="00D636BF" w:rsidRPr="000E2D94" w:rsidRDefault="00D636BF" w:rsidP="00613294">
            <w:pPr>
              <w:jc w:val="both"/>
              <w:rPr>
                <w:sz w:val="18"/>
                <w:szCs w:val="18"/>
              </w:rPr>
            </w:pPr>
          </w:p>
        </w:tc>
      </w:tr>
    </w:tbl>
    <w:p w:rsidR="00553951" w:rsidRPr="000E2D94" w:rsidRDefault="00553951" w:rsidP="00553951">
      <w:pPr>
        <w:jc w:val="both"/>
      </w:pPr>
    </w:p>
    <w:p w:rsidR="00F07B97" w:rsidRPr="000E2D94" w:rsidRDefault="00F07B97" w:rsidP="00553951">
      <w:pPr>
        <w:jc w:val="both"/>
      </w:pPr>
      <w:r w:rsidRPr="000E2D94">
        <w:t xml:space="preserve">En atención a lo anterior, le informo que usted tiene derecho a presentar sus descargos ante el Comité de Evaluación y Seguimiento del Centro, en forma escrita o verbal, así como a controvertir las pruebas allegadas o que se alleguen en su contra y a aportar y/o solicitar la práctica de las pruebas que considere pertinentes. </w:t>
      </w:r>
    </w:p>
    <w:p w:rsidR="00F07B97" w:rsidRPr="000E2D94" w:rsidRDefault="00F07B97" w:rsidP="00553951">
      <w:pPr>
        <w:jc w:val="both"/>
      </w:pPr>
    </w:p>
    <w:p w:rsidR="00F07B97" w:rsidRPr="000E2D94" w:rsidRDefault="00F07B97" w:rsidP="00553951">
      <w:pPr>
        <w:jc w:val="both"/>
      </w:pPr>
      <w:r w:rsidRPr="000E2D94">
        <w:t xml:space="preserve">Para la diligencia de presentación de descargos y de recepción de las pruebas, el Comité de Evaluación y seguimiento del Centro ha fijado el día </w:t>
      </w:r>
      <w:r w:rsidR="005C178E">
        <w:t>${</w:t>
      </w:r>
      <w:proofErr w:type="spellStart"/>
      <w:r w:rsidR="005C178E">
        <w:t>committee_date</w:t>
      </w:r>
      <w:proofErr w:type="spellEnd"/>
      <w:r w:rsidR="005C178E">
        <w:t>}</w:t>
      </w:r>
      <w:r w:rsidRPr="000E2D94">
        <w:t xml:space="preserve"> a las </w:t>
      </w:r>
      <w:r w:rsidR="005C178E">
        <w:t>${</w:t>
      </w:r>
      <w:proofErr w:type="spellStart"/>
      <w:r w:rsidR="005C178E">
        <w:t>committee_hour</w:t>
      </w:r>
      <w:proofErr w:type="spellEnd"/>
      <w:r w:rsidR="005C178E">
        <w:t>}</w:t>
      </w:r>
      <w:r w:rsidR="00E83FD6" w:rsidRPr="000E2D94">
        <w:t xml:space="preserve"> </w:t>
      </w:r>
      <w:r w:rsidR="00D636BF" w:rsidRPr="000E2D94">
        <w:t xml:space="preserve">la cual se llevará a cabo </w:t>
      </w:r>
      <w:r w:rsidRPr="000E2D94">
        <w:t xml:space="preserve">en </w:t>
      </w:r>
      <w:r w:rsidR="005C178E">
        <w:t>${</w:t>
      </w:r>
      <w:proofErr w:type="spellStart"/>
      <w:r w:rsidR="005C178E">
        <w:t>committee_place</w:t>
      </w:r>
      <w:proofErr w:type="spellEnd"/>
      <w:r w:rsidR="005C178E">
        <w:t xml:space="preserve">} </w:t>
      </w:r>
      <w:proofErr w:type="spellStart"/>
      <w:r w:rsidR="005C178E">
        <w:t>Via</w:t>
      </w:r>
      <w:proofErr w:type="spellEnd"/>
      <w:r w:rsidR="005C178E">
        <w:t xml:space="preserve"> Magdalena Km 10, Manizales, Caldas</w:t>
      </w:r>
      <w:r w:rsidRPr="000E2D94">
        <w:t xml:space="preserve"> </w:t>
      </w:r>
    </w:p>
    <w:p w:rsidR="005D6A0D" w:rsidRPr="000E2D94" w:rsidRDefault="005D6A0D" w:rsidP="00D636BF">
      <w:pPr>
        <w:tabs>
          <w:tab w:val="left" w:pos="4140"/>
          <w:tab w:val="left" w:pos="4950"/>
        </w:tabs>
        <w:overflowPunct/>
        <w:autoSpaceDE/>
        <w:autoSpaceDN/>
        <w:adjustRightInd/>
        <w:jc w:val="both"/>
        <w:textAlignment w:val="auto"/>
      </w:pPr>
    </w:p>
    <w:p w:rsidR="00D636BF" w:rsidRPr="000E2D94" w:rsidRDefault="00D636BF" w:rsidP="00D636BF">
      <w:pPr>
        <w:tabs>
          <w:tab w:val="left" w:pos="4140"/>
          <w:tab w:val="left" w:pos="4950"/>
        </w:tabs>
        <w:overflowPunct/>
        <w:autoSpaceDE/>
        <w:autoSpaceDN/>
        <w:adjustRightInd/>
        <w:jc w:val="both"/>
        <w:textAlignment w:val="auto"/>
      </w:pPr>
      <w:r w:rsidRPr="000E2D94">
        <w:t>Esperamos su puntual asistencia.</w:t>
      </w:r>
    </w:p>
    <w:p w:rsidR="005D6A0D" w:rsidRPr="000E2D94" w:rsidRDefault="005D6A0D" w:rsidP="00553951"/>
    <w:p w:rsidR="00D17FCA" w:rsidRPr="000E2D94" w:rsidRDefault="00D17FCA" w:rsidP="00553951"/>
    <w:p w:rsidR="00E83FD6" w:rsidRPr="000E2D94" w:rsidRDefault="00E83FD6" w:rsidP="00553951"/>
    <w:p w:rsidR="005D6A0D" w:rsidRPr="000E2D94" w:rsidRDefault="00BF0711" w:rsidP="00753B8A">
      <w:pPr>
        <w:pStyle w:val="Sangra2detindependiente"/>
        <w:rPr>
          <w:color w:val="FF0000"/>
          <w:sz w:val="20"/>
          <w:szCs w:val="20"/>
        </w:rPr>
      </w:pPr>
      <w:r w:rsidRPr="000E2D94">
        <w:rPr>
          <w:b/>
          <w:color w:val="FF0000"/>
          <w:sz w:val="20"/>
          <w:szCs w:val="20"/>
        </w:rPr>
        <w:t>NOMBRE Y FIRMA</w:t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753B8A" w:rsidRPr="000E2D94">
        <w:rPr>
          <w:b/>
          <w:color w:val="FF0000"/>
          <w:sz w:val="20"/>
          <w:szCs w:val="20"/>
        </w:rPr>
        <w:tab/>
      </w:r>
      <w:r w:rsidR="00863B83">
        <w:rPr>
          <w:b/>
          <w:color w:val="FF0000"/>
          <w:sz w:val="20"/>
          <w:szCs w:val="20"/>
        </w:rPr>
        <w:t>${</w:t>
      </w:r>
      <w:proofErr w:type="spellStart"/>
      <w:r w:rsidR="00863B83">
        <w:rPr>
          <w:b/>
          <w:color w:val="FF0000"/>
          <w:sz w:val="20"/>
          <w:szCs w:val="20"/>
        </w:rPr>
        <w:t>subdirector_name</w:t>
      </w:r>
      <w:proofErr w:type="spellEnd"/>
      <w:r w:rsidR="00863B83">
        <w:rPr>
          <w:b/>
          <w:color w:val="FF0000"/>
          <w:sz w:val="20"/>
          <w:szCs w:val="20"/>
        </w:rPr>
        <w:t>}</w:t>
      </w:r>
      <w:r w:rsidRPr="000E2D94">
        <w:rPr>
          <w:b/>
          <w:color w:val="FF0000"/>
          <w:sz w:val="20"/>
          <w:szCs w:val="20"/>
        </w:rPr>
        <w:t xml:space="preserve"> </w:t>
      </w:r>
    </w:p>
    <w:p w:rsidR="00553951" w:rsidRPr="000E2D94" w:rsidRDefault="00553951" w:rsidP="00753B8A">
      <w:pPr>
        <w:pStyle w:val="Sangra2detindependiente"/>
        <w:jc w:val="both"/>
        <w:rPr>
          <w:sz w:val="20"/>
          <w:szCs w:val="20"/>
        </w:rPr>
      </w:pPr>
      <w:r w:rsidRPr="000E2D94">
        <w:rPr>
          <w:sz w:val="20"/>
          <w:szCs w:val="20"/>
        </w:rPr>
        <w:t>Coordinador Académico</w:t>
      </w:r>
      <w:r w:rsidR="00753B8A" w:rsidRPr="000E2D94">
        <w:rPr>
          <w:sz w:val="20"/>
          <w:szCs w:val="20"/>
        </w:rPr>
        <w:tab/>
      </w:r>
      <w:r w:rsidR="00753B8A" w:rsidRPr="000E2D94">
        <w:rPr>
          <w:sz w:val="20"/>
          <w:szCs w:val="20"/>
        </w:rPr>
        <w:tab/>
      </w:r>
      <w:r w:rsidR="00753B8A" w:rsidRPr="000E2D94">
        <w:rPr>
          <w:sz w:val="20"/>
          <w:szCs w:val="20"/>
        </w:rPr>
        <w:tab/>
      </w:r>
      <w:r w:rsidR="00753B8A" w:rsidRPr="000E2D94">
        <w:rPr>
          <w:sz w:val="20"/>
          <w:szCs w:val="20"/>
        </w:rPr>
        <w:tab/>
        <w:t>Subdirector Centro ____________________</w:t>
      </w:r>
      <w:r w:rsidRPr="000E2D94">
        <w:rPr>
          <w:sz w:val="20"/>
          <w:szCs w:val="20"/>
        </w:rPr>
        <w:t xml:space="preserve"> </w:t>
      </w:r>
    </w:p>
    <w:p w:rsidR="005D6A0D" w:rsidRPr="000E2D94" w:rsidRDefault="005D6A0D" w:rsidP="00753B8A">
      <w:pPr>
        <w:pStyle w:val="Sangra2detindependiente"/>
        <w:jc w:val="both"/>
        <w:rPr>
          <w:sz w:val="20"/>
          <w:szCs w:val="20"/>
        </w:rPr>
      </w:pPr>
      <w:r w:rsidRPr="000E2D94">
        <w:rPr>
          <w:sz w:val="20"/>
          <w:szCs w:val="20"/>
        </w:rPr>
        <w:t>Centro de</w:t>
      </w:r>
      <w:r w:rsidR="00BF0711" w:rsidRPr="000E2D94">
        <w:rPr>
          <w:sz w:val="20"/>
          <w:szCs w:val="20"/>
        </w:rPr>
        <w:t>____________________</w:t>
      </w:r>
    </w:p>
    <w:p w:rsidR="003469E3" w:rsidRPr="000E2D94" w:rsidRDefault="003469E3" w:rsidP="00553951">
      <w:pPr>
        <w:jc w:val="center"/>
        <w:rPr>
          <w:lang w:val="es-ES"/>
        </w:rPr>
      </w:pPr>
    </w:p>
    <w:p w:rsidR="00E83FD6" w:rsidRPr="000E2D94" w:rsidRDefault="00E83FD6" w:rsidP="00553951">
      <w:pPr>
        <w:jc w:val="center"/>
        <w:rPr>
          <w:lang w:val="es-ES"/>
        </w:rPr>
      </w:pPr>
    </w:p>
    <w:p w:rsidR="00E83FD6" w:rsidRPr="000E2D94" w:rsidRDefault="00E83FD6" w:rsidP="00553951">
      <w:pPr>
        <w:jc w:val="center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7"/>
      </w:tblGrid>
      <w:tr w:rsidR="00D636BF" w:rsidRPr="000E2D94" w:rsidTr="00613294">
        <w:tc>
          <w:tcPr>
            <w:tcW w:w="9547" w:type="dxa"/>
          </w:tcPr>
          <w:p w:rsidR="00D636BF" w:rsidRPr="000E2D94" w:rsidRDefault="00D636BF" w:rsidP="009337CA">
            <w:pPr>
              <w:jc w:val="center"/>
              <w:rPr>
                <w:b/>
                <w:i/>
                <w:sz w:val="16"/>
                <w:szCs w:val="16"/>
              </w:rPr>
            </w:pPr>
            <w:r w:rsidRPr="000E2D94">
              <w:rPr>
                <w:b/>
                <w:i/>
                <w:sz w:val="16"/>
                <w:szCs w:val="16"/>
              </w:rPr>
              <w:t>Remítase copia de la presente comunicación y de sus anexos al Comité de Evaluación y Seguimiento del Centro, convocándolo para la respectiva reunión. En caso de que el o los aprendices implicados hayan presentado alguna explicación</w:t>
            </w:r>
            <w:r w:rsidR="00E83FD6" w:rsidRPr="000E2D94">
              <w:rPr>
                <w:b/>
                <w:i/>
                <w:sz w:val="16"/>
                <w:szCs w:val="16"/>
              </w:rPr>
              <w:t xml:space="preserve"> o prueba</w:t>
            </w:r>
            <w:r w:rsidRPr="000E2D94">
              <w:rPr>
                <w:b/>
                <w:i/>
                <w:sz w:val="16"/>
                <w:szCs w:val="16"/>
              </w:rPr>
              <w:t xml:space="preserve">, debe adjuntarse igualmente. </w:t>
            </w:r>
          </w:p>
        </w:tc>
      </w:tr>
    </w:tbl>
    <w:p w:rsidR="00CE5DF6" w:rsidRPr="00067706" w:rsidRDefault="00CE5DF6" w:rsidP="00A64C34">
      <w:pPr>
        <w:jc w:val="center"/>
        <w:rPr>
          <w:rFonts w:ascii="Calibri" w:hAnsi="Calibri" w:cs="Calibri"/>
        </w:rPr>
      </w:pPr>
    </w:p>
    <w:sectPr w:rsidR="00CE5DF6" w:rsidRPr="00067706" w:rsidSect="00321170">
      <w:headerReference w:type="default" r:id="rId7"/>
      <w:footerReference w:type="default" r:id="rId8"/>
      <w:headerReference w:type="first" r:id="rId9"/>
      <w:footerReference w:type="first" r:id="rId10"/>
      <w:pgSz w:w="12242" w:h="18722" w:code="14"/>
      <w:pgMar w:top="2268" w:right="1134" w:bottom="1701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494" w:rsidRDefault="00297494">
      <w:r>
        <w:separator/>
      </w:r>
    </w:p>
  </w:endnote>
  <w:endnote w:type="continuationSeparator" w:id="0">
    <w:p w:rsidR="00297494" w:rsidRDefault="0029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469E3" w:rsidRPr="009F146A" w:rsidRDefault="003469E3" w:rsidP="003469E3">
    <w:pPr>
      <w:pStyle w:val="Piedepgina"/>
      <w:jc w:val="center"/>
      <w:rPr>
        <w:b/>
        <w:bCs/>
      </w:rPr>
    </w:pPr>
    <w:r w:rsidRPr="009F146A">
      <w:rPr>
        <w:b/>
        <w:bCs/>
      </w:rPr>
      <w:t xml:space="preserve">SENA: CONOCIMIENTO Y EMPRENDIMIENTO PARA TODOS LOS COLOMBIANOS </w:t>
    </w:r>
  </w:p>
  <w:p w:rsidR="003469E3" w:rsidRPr="009F146A" w:rsidRDefault="003469E3" w:rsidP="003469E3">
    <w:pPr>
      <w:pStyle w:val="Piedepgina"/>
      <w:jc w:val="center"/>
      <w:rPr>
        <w:b/>
      </w:rPr>
    </w:pPr>
    <w:r w:rsidRPr="009F146A">
      <w:rPr>
        <w:b/>
      </w:rPr>
      <w:t>SERVICIO NACIONAL DE APRENDIZAJE</w:t>
    </w:r>
  </w:p>
  <w:p w:rsidR="003469E3" w:rsidRPr="00685CB1" w:rsidRDefault="00274B25" w:rsidP="003469E3">
    <w:pPr>
      <w:pStyle w:val="Piedepgina"/>
      <w:jc w:val="center"/>
      <w:rPr>
        <w:b/>
        <w:sz w:val="22"/>
      </w:rPr>
    </w:pPr>
    <w:r w:rsidRPr="00685CB1"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94615</wp:posOffset>
              </wp:positionH>
              <wp:positionV relativeFrom="paragraph">
                <wp:posOffset>107315</wp:posOffset>
              </wp:positionV>
              <wp:extent cx="5334000" cy="635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340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91367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45pt,8.45pt" to="427.4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" o:allowincell="f" strokecolor="green" strokeweight="1pt">
              <v:stroke startarrowwidth="narrow" startarrowlength="short" endarrowwidth="narrow" endarrowlength="short"/>
              <o:lock v:ext="edit" shapetype="f"/>
            </v:line>
          </w:pict>
        </mc:Fallback>
      </mc:AlternateContent>
    </w:r>
  </w:p>
  <w:p w:rsidR="003469E3" w:rsidRPr="00783119" w:rsidRDefault="003469E3" w:rsidP="003469E3">
    <w:pPr>
      <w:pStyle w:val="Piedepgina"/>
      <w:jc w:val="center"/>
      <w:rPr>
        <w:b/>
        <w:sz w:val="14"/>
        <w:szCs w:val="14"/>
      </w:rPr>
    </w:pPr>
    <w:r w:rsidRPr="00783119">
      <w:rPr>
        <w:b/>
        <w:sz w:val="14"/>
        <w:szCs w:val="14"/>
      </w:rPr>
      <w:t xml:space="preserve">Kilómetro 10 vía al Magdalena Indicativo 6 Conmutador 8741546 – 8748444 Fax </w:t>
    </w:r>
    <w:proofErr w:type="gramStart"/>
    <w:r w:rsidRPr="00783119">
      <w:rPr>
        <w:b/>
        <w:sz w:val="14"/>
        <w:szCs w:val="14"/>
      </w:rPr>
      <w:t>8741399  Manizales</w:t>
    </w:r>
    <w:proofErr w:type="gramEnd"/>
    <w:r w:rsidRPr="00783119">
      <w:rPr>
        <w:b/>
        <w:sz w:val="14"/>
        <w:szCs w:val="14"/>
      </w:rPr>
      <w:t xml:space="preserve"> - Caldas – Colombia</w:t>
    </w:r>
  </w:p>
  <w:p w:rsidR="003469E3" w:rsidRPr="00783119" w:rsidRDefault="00297494" w:rsidP="003469E3">
    <w:pPr>
      <w:pStyle w:val="Piedepgina"/>
      <w:jc w:val="center"/>
      <w:rPr>
        <w:b/>
        <w:sz w:val="14"/>
        <w:szCs w:val="14"/>
      </w:rPr>
    </w:pPr>
    <w:hyperlink r:id="rId1" w:history="1">
      <w:r w:rsidR="003469E3" w:rsidRPr="00783119">
        <w:rPr>
          <w:rStyle w:val="Hipervnculo"/>
          <w:b/>
          <w:sz w:val="14"/>
          <w:szCs w:val="14"/>
        </w:rPr>
        <w:t>www.sena.edu.co</w:t>
      </w:r>
    </w:hyperlink>
    <w:r w:rsidR="003469E3" w:rsidRPr="00783119">
      <w:rPr>
        <w:b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1EBA" w:rsidRPr="00783119" w:rsidRDefault="007E4072" w:rsidP="00A64C34">
    <w:pPr>
      <w:pStyle w:val="Piedepgina"/>
      <w:jc w:val="center"/>
      <w:rPr>
        <w:b/>
        <w:sz w:val="14"/>
        <w:szCs w:val="14"/>
      </w:rPr>
    </w:pP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494" w:rsidRDefault="00297494">
      <w:r>
        <w:separator/>
      </w:r>
    </w:p>
  </w:footnote>
  <w:footnote w:type="continuationSeparator" w:id="0">
    <w:p w:rsidR="00297494" w:rsidRDefault="00297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08" w:type="pct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1"/>
      <w:gridCol w:w="5090"/>
      <w:gridCol w:w="2215"/>
    </w:tblGrid>
    <w:tr w:rsidR="00D17FCA">
      <w:trPr>
        <w:cantSplit/>
        <w:trHeight w:val="1408"/>
      </w:trPr>
      <w:tc>
        <w:tcPr>
          <w:tcW w:w="1339" w:type="pct"/>
        </w:tcPr>
        <w:p w:rsidR="00D17FCA" w:rsidRPr="004669FA" w:rsidRDefault="00274B25" w:rsidP="000A5C4E">
          <w:pPr>
            <w:jc w:val="center"/>
            <w:rPr>
              <w:sz w:val="18"/>
            </w:rPr>
          </w:pPr>
          <w:r w:rsidRPr="004669FA">
            <w:rPr>
              <w:noProof/>
              <w:sz w:val="18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-666115</wp:posOffset>
                </wp:positionV>
                <wp:extent cx="723265" cy="7239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26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17FCA" w:rsidRPr="004669FA">
            <w:rPr>
              <w:sz w:val="18"/>
            </w:rPr>
            <w:t>Sistema Integrado de Mejora Continua Institucional</w:t>
          </w:r>
        </w:p>
      </w:tc>
      <w:tc>
        <w:tcPr>
          <w:tcW w:w="2551" w:type="pct"/>
          <w:tcBorders>
            <w:right w:val="single" w:sz="4" w:space="0" w:color="auto"/>
          </w:tcBorders>
          <w:vAlign w:val="center"/>
        </w:tcPr>
        <w:p w:rsidR="00D17FCA" w:rsidRPr="00D17FCA" w:rsidRDefault="00D17FCA" w:rsidP="000A5C4E">
          <w:pPr>
            <w:jc w:val="center"/>
          </w:pPr>
          <w:r w:rsidRPr="00D17FCA">
            <w:t>Servicio Nacional de Aprendizaje - SENA</w:t>
          </w:r>
        </w:p>
        <w:p w:rsidR="00D17FCA" w:rsidRPr="00D17FCA" w:rsidRDefault="00D17FCA" w:rsidP="000A5C4E">
          <w:pPr>
            <w:jc w:val="center"/>
          </w:pPr>
          <w:r w:rsidRPr="00D17FCA">
            <w:t>Regional Caldas.</w:t>
          </w:r>
        </w:p>
        <w:p w:rsidR="00D17FCA" w:rsidRPr="00D17FCA" w:rsidRDefault="00D17FCA" w:rsidP="000A5C4E">
          <w:pPr>
            <w:jc w:val="center"/>
          </w:pPr>
        </w:p>
        <w:p w:rsidR="00D17FCA" w:rsidRPr="004669FA" w:rsidRDefault="00D17FCA" w:rsidP="000A5C4E">
          <w:pPr>
            <w:tabs>
              <w:tab w:val="left" w:pos="1460"/>
              <w:tab w:val="center" w:pos="3184"/>
            </w:tabs>
            <w:jc w:val="center"/>
            <w:rPr>
              <w:b/>
              <w:bCs/>
            </w:rPr>
          </w:pPr>
          <w:r w:rsidRPr="00D17FCA">
            <w:rPr>
              <w:b/>
              <w:bCs/>
            </w:rPr>
            <w:t>COMUNICACIÓN AL APRENDIZ PRESUNTAMENTE IMPLICADO</w:t>
          </w:r>
        </w:p>
      </w:tc>
      <w:tc>
        <w:tcPr>
          <w:tcW w:w="1110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17FCA" w:rsidRPr="004669FA" w:rsidRDefault="00D17FCA" w:rsidP="000A5C4E">
          <w:pPr>
            <w:spacing w:line="480" w:lineRule="auto"/>
          </w:pPr>
          <w:r w:rsidRPr="004669FA">
            <w:t xml:space="preserve">Versión: </w:t>
          </w:r>
          <w:r>
            <w:t>0</w:t>
          </w:r>
          <w:r w:rsidR="00D476B9">
            <w:t>2</w:t>
          </w:r>
        </w:p>
        <w:p w:rsidR="003469E3" w:rsidRDefault="00D17FCA" w:rsidP="000A5C4E">
          <w:pPr>
            <w:spacing w:line="480" w:lineRule="auto"/>
          </w:pPr>
          <w:r w:rsidRPr="004669FA">
            <w:t xml:space="preserve">Código: </w:t>
          </w:r>
          <w:r w:rsidR="003469E3">
            <w:t>F08-6060-076</w:t>
          </w:r>
        </w:p>
        <w:p w:rsidR="00D17FCA" w:rsidRPr="004669FA" w:rsidRDefault="00D17FCA" w:rsidP="000A5C4E">
          <w:pPr>
            <w:spacing w:line="480" w:lineRule="auto"/>
            <w:rPr>
              <w:sz w:val="18"/>
            </w:rPr>
          </w:pPr>
          <w:r w:rsidRPr="004669FA">
            <w:t xml:space="preserve">Página </w:t>
          </w:r>
          <w:r w:rsidRPr="004669FA">
            <w:fldChar w:fldCharType="begin"/>
          </w:r>
          <w:r w:rsidRPr="004669FA">
            <w:instrText xml:space="preserve"> PAGE </w:instrText>
          </w:r>
          <w:r w:rsidRPr="004669FA">
            <w:fldChar w:fldCharType="separate"/>
          </w:r>
          <w:r w:rsidR="000E2D94">
            <w:rPr>
              <w:noProof/>
            </w:rPr>
            <w:t>2</w:t>
          </w:r>
          <w:r w:rsidRPr="004669FA">
            <w:fldChar w:fldCharType="end"/>
          </w:r>
          <w:r w:rsidRPr="004669FA">
            <w:t xml:space="preserve"> de </w:t>
          </w:r>
          <w:r w:rsidRPr="004669FA">
            <w:fldChar w:fldCharType="begin"/>
          </w:r>
          <w:r w:rsidRPr="004669FA">
            <w:instrText xml:space="preserve"> NUMPAGES </w:instrText>
          </w:r>
          <w:r w:rsidRPr="004669FA">
            <w:fldChar w:fldCharType="separate"/>
          </w:r>
          <w:r w:rsidR="000E2D94">
            <w:rPr>
              <w:noProof/>
            </w:rPr>
            <w:t>2</w:t>
          </w:r>
          <w:r w:rsidRPr="004669FA">
            <w:fldChar w:fldCharType="end"/>
          </w:r>
        </w:p>
      </w:tc>
    </w:tr>
  </w:tbl>
  <w:p w:rsidR="00553951" w:rsidRDefault="005539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23" w:type="pct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14"/>
      <w:gridCol w:w="5580"/>
      <w:gridCol w:w="2234"/>
    </w:tblGrid>
    <w:tr w:rsidR="00A64C34" w:rsidRPr="00EE4B40" w:rsidTr="00C06563">
      <w:trPr>
        <w:cantSplit/>
        <w:trHeight w:val="1125"/>
      </w:trPr>
      <w:tc>
        <w:tcPr>
          <w:tcW w:w="942" w:type="pct"/>
          <w:vAlign w:val="center"/>
        </w:tcPr>
        <w:p w:rsidR="00A64C34" w:rsidRPr="00EE4B40" w:rsidRDefault="00274B25" w:rsidP="00C06563">
          <w:pPr>
            <w:jc w:val="center"/>
          </w:pPr>
          <w:bookmarkStart w:id="0" w:name="OLE_LINK1"/>
          <w:r w:rsidRPr="007649F5">
            <w:rPr>
              <w:noProof/>
              <w:lang w:val="es-CO" w:eastAsia="es-CO"/>
            </w:rPr>
            <w:drawing>
              <wp:inline distT="0" distB="0" distL="0" distR="0">
                <wp:extent cx="711200" cy="673100"/>
                <wp:effectExtent l="0" t="0" r="0" b="0"/>
                <wp:docPr id="1" name="Picture 2" descr="Descripción: logo_membr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12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8" w:type="pct"/>
          <w:tcBorders>
            <w:right w:val="single" w:sz="4" w:space="0" w:color="auto"/>
          </w:tcBorders>
          <w:vAlign w:val="center"/>
        </w:tcPr>
        <w:p w:rsidR="00A64C34" w:rsidRPr="00EE4B40" w:rsidRDefault="00A64C34" w:rsidP="00C06563">
          <w:pPr>
            <w:jc w:val="center"/>
            <w:rPr>
              <w:szCs w:val="16"/>
            </w:rPr>
          </w:pPr>
          <w:r w:rsidRPr="00EE4B40">
            <w:rPr>
              <w:szCs w:val="16"/>
            </w:rPr>
            <w:t>SERVICIO NACIONAL DE APRENDIZAJE – SENA</w:t>
          </w:r>
        </w:p>
        <w:p w:rsidR="00A64C34" w:rsidRPr="00EE4B40" w:rsidRDefault="00A64C34" w:rsidP="00C06563">
          <w:pPr>
            <w:jc w:val="center"/>
            <w:rPr>
              <w:b/>
              <w:bCs/>
            </w:rPr>
          </w:pPr>
          <w:r w:rsidRPr="00EE4B40">
            <w:rPr>
              <w:b/>
              <w:bCs/>
            </w:rPr>
            <w:t>COMUNICACIÓN AL APRENDIZ PRESUNTAMENTE IMPLICADO</w:t>
          </w:r>
        </w:p>
      </w:tc>
      <w:tc>
        <w:tcPr>
          <w:tcW w:w="1160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64C34" w:rsidRPr="00EE4B40" w:rsidRDefault="00A64C34" w:rsidP="00C06563">
          <w:pPr>
            <w:spacing w:line="480" w:lineRule="auto"/>
          </w:pPr>
          <w:r w:rsidRPr="00EE4B40">
            <w:t>Versión: 0</w:t>
          </w:r>
          <w:r w:rsidR="00C06563">
            <w:t>1</w:t>
          </w:r>
        </w:p>
        <w:p w:rsidR="00A64C34" w:rsidRPr="00EE4B40" w:rsidRDefault="00C06563" w:rsidP="00C06563">
          <w:pPr>
            <w:spacing w:line="480" w:lineRule="auto"/>
          </w:pPr>
          <w:r>
            <w:t>Octubre 28 de 2013</w:t>
          </w:r>
        </w:p>
      </w:tc>
    </w:tr>
    <w:bookmarkEnd w:id="0"/>
  </w:tbl>
  <w:p w:rsidR="00553951" w:rsidRDefault="005539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13FF"/>
    <w:multiLevelType w:val="hybridMultilevel"/>
    <w:tmpl w:val="7EEC8DE6"/>
    <w:lvl w:ilvl="0" w:tplc="C590B1C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EC8A408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 w:tplc="4E6A9E96">
      <w:start w:val="1"/>
      <w:numFmt w:val="bullet"/>
      <w:lvlText w:val="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374AB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4A03E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92609D"/>
    <w:multiLevelType w:val="hybridMultilevel"/>
    <w:tmpl w:val="AE0C8F06"/>
    <w:lvl w:ilvl="0" w:tplc="86BE986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3"/>
    <w:rsid w:val="00000E46"/>
    <w:rsid w:val="00020ED4"/>
    <w:rsid w:val="000300E3"/>
    <w:rsid w:val="00043444"/>
    <w:rsid w:val="00067706"/>
    <w:rsid w:val="00072D9F"/>
    <w:rsid w:val="000A12E9"/>
    <w:rsid w:val="000A5C4E"/>
    <w:rsid w:val="000D1AA2"/>
    <w:rsid w:val="000E2D94"/>
    <w:rsid w:val="000F7F45"/>
    <w:rsid w:val="00114061"/>
    <w:rsid w:val="00116595"/>
    <w:rsid w:val="00124591"/>
    <w:rsid w:val="00133578"/>
    <w:rsid w:val="00182BDB"/>
    <w:rsid w:val="00184165"/>
    <w:rsid w:val="001A5CCB"/>
    <w:rsid w:val="001F1434"/>
    <w:rsid w:val="00201293"/>
    <w:rsid w:val="002016E2"/>
    <w:rsid w:val="002271DC"/>
    <w:rsid w:val="00241890"/>
    <w:rsid w:val="00253173"/>
    <w:rsid w:val="00262C44"/>
    <w:rsid w:val="00274B25"/>
    <w:rsid w:val="00281055"/>
    <w:rsid w:val="00297494"/>
    <w:rsid w:val="002C1C03"/>
    <w:rsid w:val="002F0826"/>
    <w:rsid w:val="002F1286"/>
    <w:rsid w:val="00300801"/>
    <w:rsid w:val="003149BA"/>
    <w:rsid w:val="00321170"/>
    <w:rsid w:val="003469E3"/>
    <w:rsid w:val="00354AA3"/>
    <w:rsid w:val="003635C2"/>
    <w:rsid w:val="00383B8F"/>
    <w:rsid w:val="003B2F1E"/>
    <w:rsid w:val="003E4D8A"/>
    <w:rsid w:val="003F4B0D"/>
    <w:rsid w:val="00402ACF"/>
    <w:rsid w:val="004115ED"/>
    <w:rsid w:val="004417B9"/>
    <w:rsid w:val="004465C5"/>
    <w:rsid w:val="00446D93"/>
    <w:rsid w:val="004B6B7E"/>
    <w:rsid w:val="004F13A3"/>
    <w:rsid w:val="00544DFC"/>
    <w:rsid w:val="00546CF8"/>
    <w:rsid w:val="00547FCD"/>
    <w:rsid w:val="00553951"/>
    <w:rsid w:val="0056558D"/>
    <w:rsid w:val="005A4BFC"/>
    <w:rsid w:val="005C178E"/>
    <w:rsid w:val="005C2F94"/>
    <w:rsid w:val="005D6A0D"/>
    <w:rsid w:val="0060174C"/>
    <w:rsid w:val="00603458"/>
    <w:rsid w:val="00613294"/>
    <w:rsid w:val="006258BC"/>
    <w:rsid w:val="0063229B"/>
    <w:rsid w:val="00641C35"/>
    <w:rsid w:val="00647A95"/>
    <w:rsid w:val="00653A6E"/>
    <w:rsid w:val="00696E71"/>
    <w:rsid w:val="006C6D72"/>
    <w:rsid w:val="006D3DCC"/>
    <w:rsid w:val="006E61EC"/>
    <w:rsid w:val="006F412F"/>
    <w:rsid w:val="007068ED"/>
    <w:rsid w:val="0070778E"/>
    <w:rsid w:val="00722D6E"/>
    <w:rsid w:val="00726E0A"/>
    <w:rsid w:val="00734569"/>
    <w:rsid w:val="00740AFD"/>
    <w:rsid w:val="00753B8A"/>
    <w:rsid w:val="007823CE"/>
    <w:rsid w:val="00785165"/>
    <w:rsid w:val="007A7015"/>
    <w:rsid w:val="007D2797"/>
    <w:rsid w:val="007E4072"/>
    <w:rsid w:val="00834F0F"/>
    <w:rsid w:val="008371B7"/>
    <w:rsid w:val="00863B83"/>
    <w:rsid w:val="00875EF1"/>
    <w:rsid w:val="0088405B"/>
    <w:rsid w:val="00887C08"/>
    <w:rsid w:val="008C18C9"/>
    <w:rsid w:val="008F435E"/>
    <w:rsid w:val="00907EAC"/>
    <w:rsid w:val="009337CA"/>
    <w:rsid w:val="009564FC"/>
    <w:rsid w:val="00957C1D"/>
    <w:rsid w:val="0096288B"/>
    <w:rsid w:val="00964029"/>
    <w:rsid w:val="009C1D64"/>
    <w:rsid w:val="009D184C"/>
    <w:rsid w:val="009F646F"/>
    <w:rsid w:val="00A07A1A"/>
    <w:rsid w:val="00A64C34"/>
    <w:rsid w:val="00A72A9D"/>
    <w:rsid w:val="00A91EBA"/>
    <w:rsid w:val="00AA2322"/>
    <w:rsid w:val="00AC4444"/>
    <w:rsid w:val="00AD17ED"/>
    <w:rsid w:val="00AF4EF2"/>
    <w:rsid w:val="00B40F60"/>
    <w:rsid w:val="00B55638"/>
    <w:rsid w:val="00B70C5E"/>
    <w:rsid w:val="00B82505"/>
    <w:rsid w:val="00BF0711"/>
    <w:rsid w:val="00C06563"/>
    <w:rsid w:val="00C4310E"/>
    <w:rsid w:val="00C577C5"/>
    <w:rsid w:val="00C97D53"/>
    <w:rsid w:val="00CE5DF6"/>
    <w:rsid w:val="00D12520"/>
    <w:rsid w:val="00D17FCA"/>
    <w:rsid w:val="00D256FB"/>
    <w:rsid w:val="00D3436B"/>
    <w:rsid w:val="00D44699"/>
    <w:rsid w:val="00D476B9"/>
    <w:rsid w:val="00D561F1"/>
    <w:rsid w:val="00D636BF"/>
    <w:rsid w:val="00D7222F"/>
    <w:rsid w:val="00D7384B"/>
    <w:rsid w:val="00D939B0"/>
    <w:rsid w:val="00DD18ED"/>
    <w:rsid w:val="00DF17F5"/>
    <w:rsid w:val="00DF3F2F"/>
    <w:rsid w:val="00DF7D1D"/>
    <w:rsid w:val="00E35399"/>
    <w:rsid w:val="00E41A1A"/>
    <w:rsid w:val="00E60245"/>
    <w:rsid w:val="00E6404A"/>
    <w:rsid w:val="00E83FD6"/>
    <w:rsid w:val="00E90C81"/>
    <w:rsid w:val="00E97B0C"/>
    <w:rsid w:val="00EC1752"/>
    <w:rsid w:val="00ED07BB"/>
    <w:rsid w:val="00ED7345"/>
    <w:rsid w:val="00EE4B40"/>
    <w:rsid w:val="00F052F9"/>
    <w:rsid w:val="00F077A3"/>
    <w:rsid w:val="00F07B97"/>
    <w:rsid w:val="00F17C5B"/>
    <w:rsid w:val="00F43893"/>
    <w:rsid w:val="00F469E1"/>
    <w:rsid w:val="00F52479"/>
    <w:rsid w:val="00F56157"/>
    <w:rsid w:val="00F84C83"/>
    <w:rsid w:val="00FF1281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7EDE4"/>
  <w15:chartTrackingRefBased/>
  <w15:docId w15:val="{1185F24E-0B53-D54B-A1D7-2616007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4962"/>
      </w:tabs>
      <w:jc w:val="both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4395"/>
      </w:tabs>
      <w:jc w:val="both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  <w:sz w:val="18"/>
      <w:szCs w:val="1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lang w:val="es-ES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sz w:val="24"/>
      <w:szCs w:val="24"/>
      <w:lang w:val="es-ES"/>
    </w:rPr>
  </w:style>
  <w:style w:type="paragraph" w:customStyle="1" w:styleId="Epgrafe">
    <w:name w:val="Epígrafe"/>
    <w:basedOn w:val="Normal"/>
    <w:next w:val="Normal"/>
    <w:qFormat/>
    <w:pPr>
      <w:jc w:val="center"/>
    </w:pPr>
    <w:rPr>
      <w:rFonts w:ascii="Tahoma" w:hAnsi="Tahoma" w:cs="Tahoma"/>
      <w:b/>
      <w:bCs/>
    </w:rPr>
  </w:style>
  <w:style w:type="character" w:styleId="Nmerodepgina">
    <w:name w:val="page number"/>
    <w:basedOn w:val="Fuentedeprrafopredeter"/>
  </w:style>
  <w:style w:type="character" w:customStyle="1" w:styleId="nfasis1">
    <w:name w:val="Énfasis1"/>
    <w:rPr>
      <w:i/>
      <w:iCs/>
    </w:rPr>
  </w:style>
  <w:style w:type="paragraph" w:customStyle="1" w:styleId="Textoindependiente21">
    <w:name w:val="Texto independiente 21"/>
    <w:basedOn w:val="Normal"/>
    <w:rPr>
      <w:b/>
      <w:bCs/>
      <w:sz w:val="18"/>
      <w:szCs w:val="18"/>
    </w:rPr>
  </w:style>
  <w:style w:type="paragraph" w:customStyle="1" w:styleId="Textoindependiente31">
    <w:name w:val="Texto independiente 31"/>
    <w:basedOn w:val="Normal"/>
    <w:pPr>
      <w:spacing w:line="360" w:lineRule="auto"/>
      <w:jc w:val="center"/>
    </w:pPr>
    <w:rPr>
      <w:rFonts w:ascii="Tahoma" w:hAnsi="Tahoma" w:cs="Tahoma"/>
    </w:rPr>
  </w:style>
  <w:style w:type="paragraph" w:styleId="Textoindependiente2">
    <w:name w:val="Body Text 2"/>
    <w:basedOn w:val="Normal"/>
    <w:pPr>
      <w:jc w:val="both"/>
    </w:pPr>
    <w:rPr>
      <w:b/>
      <w:bCs/>
      <w:sz w:val="18"/>
      <w:szCs w:val="18"/>
    </w:rPr>
  </w:style>
  <w:style w:type="paragraph" w:styleId="Textoindependiente3">
    <w:name w:val="Body Text 3"/>
    <w:basedOn w:val="Normal"/>
    <w:rPr>
      <w:b/>
      <w:bCs/>
      <w:lang w:val="es-ES"/>
    </w:rPr>
  </w:style>
  <w:style w:type="paragraph" w:styleId="Sangradetextonormal">
    <w:name w:val="Body Text Indent"/>
    <w:basedOn w:val="Normal"/>
    <w:pPr>
      <w:tabs>
        <w:tab w:val="left" w:pos="4253"/>
      </w:tabs>
      <w:ind w:left="4253"/>
    </w:pPr>
    <w:rPr>
      <w:sz w:val="22"/>
      <w:szCs w:val="22"/>
    </w:rPr>
  </w:style>
  <w:style w:type="paragraph" w:styleId="Sangra2detindependiente">
    <w:name w:val="Body Text Indent 2"/>
    <w:basedOn w:val="Normal"/>
    <w:pPr>
      <w:ind w:left="1418" w:hanging="1418"/>
    </w:pPr>
    <w:rPr>
      <w:sz w:val="22"/>
      <w:szCs w:val="22"/>
    </w:rPr>
  </w:style>
  <w:style w:type="paragraph" w:styleId="Sangra3detindependiente">
    <w:name w:val="Body Text Indent 3"/>
    <w:basedOn w:val="Normal"/>
    <w:pPr>
      <w:tabs>
        <w:tab w:val="left" w:pos="3686"/>
      </w:tabs>
      <w:ind w:left="4678" w:hanging="4678"/>
    </w:pPr>
    <w:rPr>
      <w:sz w:val="22"/>
      <w:szCs w:val="22"/>
    </w:rPr>
  </w:style>
  <w:style w:type="paragraph" w:styleId="Textodeglobo">
    <w:name w:val="Balloon Text"/>
    <w:basedOn w:val="Normal"/>
    <w:semiHidden/>
    <w:rsid w:val="00354AA3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D7222F"/>
    <w:pPr>
      <w:overflowPunct/>
      <w:autoSpaceDE/>
      <w:autoSpaceDN/>
      <w:adjustRightInd/>
      <w:jc w:val="center"/>
      <w:textAlignment w:val="auto"/>
    </w:pPr>
    <w:rPr>
      <w:rFonts w:ascii="Times New Roman" w:hAnsi="Times New Roman" w:cs="Times New Roman"/>
      <w:b/>
      <w:sz w:val="32"/>
      <w:lang w:val="es-ES"/>
    </w:rPr>
  </w:style>
  <w:style w:type="character" w:styleId="Refdenotaalpie">
    <w:name w:val="footnote reference"/>
    <w:semiHidden/>
    <w:rsid w:val="00F469E1"/>
    <w:rPr>
      <w:vertAlign w:val="superscript"/>
    </w:rPr>
  </w:style>
  <w:style w:type="paragraph" w:styleId="Textonotapie">
    <w:name w:val="footnote text"/>
    <w:basedOn w:val="Normal"/>
    <w:semiHidden/>
    <w:rsid w:val="00F469E1"/>
    <w:pPr>
      <w:overflowPunct/>
      <w:autoSpaceDE/>
      <w:autoSpaceDN/>
      <w:adjustRightInd/>
      <w:textAlignment w:val="auto"/>
    </w:pPr>
    <w:rPr>
      <w:rFonts w:cs="Times New Roman"/>
    </w:rPr>
  </w:style>
  <w:style w:type="paragraph" w:styleId="Listaconvietas">
    <w:name w:val="List Bullet"/>
    <w:basedOn w:val="Normal"/>
    <w:autoRedefine/>
    <w:rsid w:val="00F052F9"/>
    <w:pPr>
      <w:numPr>
        <w:numId w:val="4"/>
      </w:numPr>
      <w:overflowPunct/>
      <w:autoSpaceDE/>
      <w:autoSpaceDN/>
      <w:adjustRightInd/>
      <w:jc w:val="both"/>
      <w:textAlignment w:val="auto"/>
    </w:pPr>
    <w:rPr>
      <w:rFonts w:ascii="Arial Narrow" w:hAnsi="Arial Narrow" w:cs="Tahoma"/>
      <w:b/>
      <w:sz w:val="22"/>
      <w:szCs w:val="22"/>
      <w:lang w:val="es-ES"/>
    </w:rPr>
  </w:style>
  <w:style w:type="paragraph" w:styleId="Listaconvietas2">
    <w:name w:val="List Bullet 2"/>
    <w:basedOn w:val="Normal"/>
    <w:autoRedefine/>
    <w:rsid w:val="00F052F9"/>
    <w:pPr>
      <w:overflowPunct/>
      <w:autoSpaceDE/>
      <w:autoSpaceDN/>
      <w:adjustRightInd/>
      <w:jc w:val="both"/>
      <w:textAlignment w:val="auto"/>
    </w:pPr>
    <w:rPr>
      <w:rFonts w:ascii="Arial Narrow" w:hAnsi="Arial Narrow" w:cs="Tahoma"/>
      <w:iCs/>
      <w:sz w:val="22"/>
      <w:szCs w:val="22"/>
      <w:lang w:val="es-ES"/>
    </w:rPr>
  </w:style>
  <w:style w:type="paragraph" w:styleId="Continuarlista">
    <w:name w:val="List Continue"/>
    <w:basedOn w:val="Normal"/>
    <w:rsid w:val="00F052F9"/>
    <w:pPr>
      <w:overflowPunct/>
      <w:autoSpaceDE/>
      <w:autoSpaceDN/>
      <w:adjustRightInd/>
      <w:spacing w:after="120"/>
      <w:ind w:left="283"/>
      <w:textAlignment w:val="auto"/>
    </w:pPr>
    <w:rPr>
      <w:rFonts w:ascii="Times New Roman" w:hAnsi="Times New Roman" w:cs="Times New Roman"/>
      <w:lang w:val="es-ES"/>
    </w:rPr>
  </w:style>
  <w:style w:type="paragraph" w:customStyle="1" w:styleId="Car">
    <w:name w:val="Car"/>
    <w:basedOn w:val="Normal"/>
    <w:rsid w:val="00603458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 w:cs="Times New Roman"/>
      <w:lang w:val="en-US" w:eastAsia="en-US"/>
    </w:rPr>
  </w:style>
  <w:style w:type="table" w:styleId="Tablaconcuadrcula">
    <w:name w:val="Table Grid"/>
    <w:basedOn w:val="Tablanormal"/>
    <w:rsid w:val="0055395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91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Acta%20Seguimient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C:\WINDOWS\Application Data\Microsoft\Plantillas\Acta Seguimiento1.dot</Template>
  <TotalTime>7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SENA MANIZALES</Company>
  <LinksUpToDate>false</LinksUpToDate>
  <CharactersWithSpaces>2361</CharactersWithSpaces>
  <SharedDoc>false</SharedDoc>
  <HLinks>
    <vt:vector size="6" baseType="variant">
      <vt:variant>
        <vt:i4>3997735</vt:i4>
      </vt:variant>
      <vt:variant>
        <vt:i4>6</vt:i4>
      </vt:variant>
      <vt:variant>
        <vt:i4>0</vt:i4>
      </vt:variant>
      <vt:variant>
        <vt:i4>5</vt:i4>
      </vt:variant>
      <vt:variant>
        <vt:lpwstr>http://www.sena.edu.co/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ARCESIO TRUJILLO</dc:creator>
  <cp:keywords/>
  <cp:lastModifiedBy>Microsoft Office User</cp:lastModifiedBy>
  <cp:revision>12</cp:revision>
  <cp:lastPrinted>2006-01-19T21:03:00Z</cp:lastPrinted>
  <dcterms:created xsi:type="dcterms:W3CDTF">2020-07-22T00:37:00Z</dcterms:created>
  <dcterms:modified xsi:type="dcterms:W3CDTF">2020-09-08T01:36:00Z</dcterms:modified>
</cp:coreProperties>
</file>